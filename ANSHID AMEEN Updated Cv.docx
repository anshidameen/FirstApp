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RPr="00EE44A2" w14:paraId="2A11F6D9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34194D1B" w14:textId="77777777" w:rsidR="00545B7A" w:rsidRPr="00EE44A2" w:rsidRDefault="00D21086" w:rsidP="00FB3617">
            <w:pPr>
              <w:pStyle w:val="Title"/>
              <w:rPr>
                <w:rFonts w:ascii="Georgia" w:hAnsi="Georgia"/>
              </w:rPr>
            </w:pPr>
            <w:r w:rsidRPr="00EE44A2">
              <w:rPr>
                <w:rFonts w:ascii="Georgia" w:hAnsi="Georgia"/>
              </w:rPr>
              <w:t>ANSHID AMEEN VV</w:t>
            </w:r>
          </w:p>
          <w:p w14:paraId="395C6EC3" w14:textId="3B96655C" w:rsidR="00D21086" w:rsidRPr="00EE44A2" w:rsidRDefault="00D21086" w:rsidP="00FB3617">
            <w:pPr>
              <w:pStyle w:val="Title"/>
              <w:rPr>
                <w:rFonts w:ascii="Georgia" w:hAnsi="Georgia"/>
                <w:sz w:val="28"/>
                <w:szCs w:val="28"/>
              </w:rPr>
            </w:pPr>
            <w:r w:rsidRPr="00EE44A2">
              <w:rPr>
                <w:rFonts w:ascii="Georgia" w:hAnsi="Georgia"/>
                <w:sz w:val="28"/>
                <w:szCs w:val="28"/>
              </w:rPr>
              <w:t>FORNTEND DEVELOPER</w:t>
            </w:r>
          </w:p>
        </w:tc>
      </w:tr>
    </w:tbl>
    <w:p w14:paraId="0E37ABAA" w14:textId="3B4059C3" w:rsidR="00141A4C" w:rsidRPr="00EE44A2" w:rsidRDefault="00D21086" w:rsidP="00545B7A">
      <w:pPr>
        <w:pStyle w:val="Contact"/>
        <w:rPr>
          <w:rFonts w:ascii="Georgia" w:hAnsi="Georgia"/>
        </w:rPr>
      </w:pPr>
      <w:r w:rsidRPr="00EE44A2">
        <w:rPr>
          <w:rFonts w:ascii="Georgia" w:hAnsi="Georgia"/>
        </w:rPr>
        <w:t>anshidameen@gmail.com</w:t>
      </w:r>
      <w:r w:rsidR="00141A4C" w:rsidRPr="00EE44A2">
        <w:rPr>
          <w:rFonts w:ascii="Georgia" w:hAnsi="Georgia"/>
        </w:rPr>
        <w:t> | </w:t>
      </w:r>
      <w:r w:rsidRPr="00EE44A2">
        <w:rPr>
          <w:rFonts w:ascii="Georgia" w:hAnsi="Georgia"/>
        </w:rPr>
        <w:t>+91-8086226345</w:t>
      </w:r>
      <w:r w:rsidR="00141A4C" w:rsidRPr="00EE44A2">
        <w:rPr>
          <w:rFonts w:ascii="Georgia" w:hAnsi="Georgia"/>
        </w:rPr>
        <w:t> |</w:t>
      </w:r>
      <w:r w:rsidR="00BD688F" w:rsidRPr="00BD688F">
        <w:rPr>
          <w:rFonts w:ascii="Georgia" w:hAnsi="Georgia"/>
        </w:rPr>
        <w:t>www.linkedin.com/in/anshidameenvv</w:t>
      </w:r>
    </w:p>
    <w:p w14:paraId="08C16184" w14:textId="77777777" w:rsidR="006270A9" w:rsidRPr="00EE44A2" w:rsidRDefault="00000000" w:rsidP="00141A4C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id w:val="1120651077"/>
          <w:placeholder>
            <w:docPart w:val="12E87716FD214792BC1A4F10922EF99F"/>
          </w:placeholder>
          <w:temporary/>
          <w:showingPlcHdr/>
          <w15:appearance w15:val="hidden"/>
        </w:sdtPr>
        <w:sdtContent>
          <w:r w:rsidR="00FB3617" w:rsidRPr="00EE44A2">
            <w:rPr>
              <w:rFonts w:ascii="Georgia" w:hAnsi="Georgia"/>
            </w:rPr>
            <w:t>Profile</w:t>
          </w:r>
        </w:sdtContent>
      </w:sdt>
    </w:p>
    <w:p w14:paraId="7DC6C6BD" w14:textId="4AB50FF3" w:rsidR="006270A9" w:rsidRPr="00EE44A2" w:rsidRDefault="00D21086" w:rsidP="00D21086">
      <w:pPr>
        <w:spacing w:before="35" w:line="300" w:lineRule="auto"/>
        <w:ind w:left="117" w:right="79"/>
        <w:jc w:val="both"/>
        <w:rPr>
          <w:rFonts w:ascii="Georgia" w:eastAsia="Georgia" w:hAnsi="Georgia" w:cs="Georgia"/>
          <w:color w:val="1F1D1D"/>
        </w:rPr>
      </w:pPr>
      <w:r w:rsidRPr="00EE44A2">
        <w:rPr>
          <w:rFonts w:ascii="Georgia" w:eastAsia="Georgia" w:hAnsi="Georgia" w:cs="Georgia"/>
          <w:color w:val="1F1D1D"/>
          <w:sz w:val="20"/>
          <w:szCs w:val="20"/>
        </w:rPr>
        <w:t>Highly motiva</w:t>
      </w:r>
      <w:r w:rsidRPr="00EE44A2">
        <w:rPr>
          <w:rFonts w:ascii="Georgia" w:eastAsia="Georgia" w:hAnsi="Georgia" w:cs="Georgia"/>
          <w:color w:val="1F1D1D"/>
        </w:rPr>
        <w:t>ted developer with 3 years of experience in building custom Angular solutions. Seeking to join a dynamic organization where I can leverage my expertise to drive innovation and achieve tangible results. Thrive in collaborative environments and passionate about contributing problem solving abilities to create impactful software solution.</w:t>
      </w:r>
    </w:p>
    <w:p w14:paraId="4DC32CEE" w14:textId="77777777" w:rsidR="0075155B" w:rsidRPr="00EE44A2" w:rsidRDefault="00000000" w:rsidP="0075155B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Experience:"/>
          <w:tag w:val="Experience:"/>
          <w:id w:val="694891199"/>
          <w:placeholder>
            <w:docPart w:val="11BD361598CE4A80AC88FCD983B13CD5"/>
          </w:placeholder>
          <w:temporary/>
          <w:showingPlcHdr/>
          <w15:appearance w15:val="hidden"/>
        </w:sdtPr>
        <w:sdtContent>
          <w:r w:rsidR="0075155B" w:rsidRPr="00EE44A2">
            <w:rPr>
              <w:rFonts w:ascii="Georgia" w:hAnsi="Georgia"/>
            </w:rPr>
            <w:t>Experience</w:t>
          </w:r>
        </w:sdtContent>
      </w:sdt>
    </w:p>
    <w:p w14:paraId="539F926F" w14:textId="63793795" w:rsidR="0075155B" w:rsidRPr="00EE44A2" w:rsidRDefault="00D21086" w:rsidP="0075155B">
      <w:pPr>
        <w:pStyle w:val="Heading2"/>
        <w:rPr>
          <w:rFonts w:ascii="Georgia" w:hAnsi="Georgia"/>
        </w:rPr>
      </w:pPr>
      <w:r w:rsidRPr="00EE44A2">
        <w:rPr>
          <w:rFonts w:ascii="Georgia" w:hAnsi="Georgia"/>
        </w:rPr>
        <w:t>Senior software engineer</w:t>
      </w:r>
      <w:r w:rsidR="0075155B" w:rsidRPr="00EE44A2">
        <w:rPr>
          <w:rFonts w:ascii="Georgia" w:hAnsi="Georgia"/>
        </w:rPr>
        <w:t> |</w:t>
      </w:r>
      <w:r w:rsidRPr="00EE44A2">
        <w:rPr>
          <w:rFonts w:ascii="Georgia" w:hAnsi="Georgia"/>
        </w:rPr>
        <w:t>Capgemini india</w:t>
      </w:r>
      <w:r w:rsidR="0075155B" w:rsidRPr="00EE44A2">
        <w:rPr>
          <w:rFonts w:ascii="Georgia" w:hAnsi="Georgia"/>
        </w:rPr>
        <w:t>| </w:t>
      </w:r>
      <w:r w:rsidRPr="00EE44A2">
        <w:rPr>
          <w:rFonts w:ascii="Georgia" w:hAnsi="Georgia"/>
        </w:rPr>
        <w:t>june-202</w:t>
      </w:r>
      <w:r w:rsidR="00AB64A1">
        <w:rPr>
          <w:rFonts w:ascii="Georgia" w:hAnsi="Georgia"/>
        </w:rPr>
        <w:t>1</w:t>
      </w:r>
      <w:r w:rsidRPr="00EE44A2">
        <w:rPr>
          <w:rFonts w:ascii="Georgia" w:hAnsi="Georgia"/>
        </w:rPr>
        <w:t>-present</w:t>
      </w:r>
    </w:p>
    <w:p w14:paraId="0B70086C" w14:textId="351FB9DA" w:rsidR="00D21086" w:rsidRPr="00EE44A2" w:rsidRDefault="00D21086" w:rsidP="00D21086">
      <w:pPr>
        <w:pStyle w:val="ListParagraph"/>
        <w:numPr>
          <w:ilvl w:val="0"/>
          <w:numId w:val="28"/>
        </w:numPr>
        <w:rPr>
          <w:rFonts w:ascii="Georgia" w:hAnsi="Georgia"/>
          <w:sz w:val="22"/>
          <w:szCs w:val="22"/>
        </w:rPr>
      </w:pPr>
      <w:r w:rsidRPr="00EE44A2">
        <w:rPr>
          <w:rFonts w:ascii="Georgia" w:hAnsi="Georgia"/>
          <w:sz w:val="22"/>
          <w:szCs w:val="22"/>
        </w:rPr>
        <w:t>Contributed to the development and ongoing maintenance of web applications for Capgemini member firms globally, utilizing Angular and Agile methodologies for iterative development and continuous improvement</w:t>
      </w:r>
    </w:p>
    <w:p w14:paraId="63FFD3C6" w14:textId="77777777" w:rsidR="00D21086" w:rsidRPr="00EE44A2" w:rsidRDefault="00D21086" w:rsidP="00D21086">
      <w:pPr>
        <w:pStyle w:val="ListParagraph"/>
        <w:numPr>
          <w:ilvl w:val="0"/>
          <w:numId w:val="28"/>
        </w:numPr>
        <w:rPr>
          <w:rFonts w:ascii="Georgia" w:hAnsi="Georgia"/>
          <w:sz w:val="22"/>
          <w:szCs w:val="22"/>
          <w:lang w:val="en-IN"/>
        </w:rPr>
      </w:pPr>
      <w:r w:rsidRPr="00EE44A2">
        <w:rPr>
          <w:rFonts w:ascii="Georgia" w:hAnsi="Georgia"/>
          <w:sz w:val="22"/>
          <w:szCs w:val="22"/>
          <w:lang w:val="en-IN"/>
        </w:rPr>
        <w:t>Designed and implemented user-friendly interfaces using Angular, HTML, CSS, and JavaScript, ensuring an optimal and responsive user experience.</w:t>
      </w:r>
    </w:p>
    <w:p w14:paraId="686C4A23" w14:textId="77777777" w:rsidR="00D21086" w:rsidRPr="00EE44A2" w:rsidRDefault="00D21086" w:rsidP="00D21086">
      <w:pPr>
        <w:pStyle w:val="ListParagraph"/>
        <w:numPr>
          <w:ilvl w:val="0"/>
          <w:numId w:val="28"/>
        </w:numPr>
        <w:rPr>
          <w:rFonts w:ascii="Georgia" w:hAnsi="Georgia"/>
          <w:sz w:val="22"/>
          <w:szCs w:val="22"/>
          <w:lang w:val="en-IN"/>
        </w:rPr>
      </w:pPr>
      <w:r w:rsidRPr="00EE44A2">
        <w:rPr>
          <w:rFonts w:ascii="Georgia" w:hAnsi="Georgia"/>
          <w:sz w:val="22"/>
          <w:szCs w:val="22"/>
          <w:lang w:val="en-IN"/>
        </w:rPr>
        <w:t>Leveraged Angular features such as components, services, and modules to create dynamic and maintainable applications.</w:t>
      </w:r>
    </w:p>
    <w:p w14:paraId="0E21B62D" w14:textId="296724D6" w:rsidR="00F86AA5" w:rsidRPr="00EE44A2" w:rsidRDefault="00D21086" w:rsidP="00D21086">
      <w:pPr>
        <w:pStyle w:val="ListParagraph"/>
        <w:numPr>
          <w:ilvl w:val="0"/>
          <w:numId w:val="28"/>
        </w:numPr>
        <w:rPr>
          <w:rFonts w:ascii="Georgia" w:hAnsi="Georgia"/>
          <w:sz w:val="22"/>
          <w:szCs w:val="22"/>
          <w:lang w:val="en-IN"/>
        </w:rPr>
      </w:pPr>
      <w:r w:rsidRPr="00EE44A2">
        <w:rPr>
          <w:rFonts w:ascii="Georgia" w:hAnsi="Georgia"/>
          <w:sz w:val="22"/>
          <w:szCs w:val="22"/>
          <w:lang w:val="en-IN"/>
        </w:rPr>
        <w:t>Utilized modern front-end libraries and frameworks, including Bootstrap and Angular Material, to enhance the visual appeal and functionality of web applications.</w:t>
      </w:r>
    </w:p>
    <w:p w14:paraId="052465CE" w14:textId="77777777" w:rsidR="00D21086" w:rsidRPr="00EE44A2" w:rsidRDefault="00D21086" w:rsidP="00D21086">
      <w:pPr>
        <w:pStyle w:val="ListParagraph"/>
        <w:rPr>
          <w:rFonts w:ascii="Georgia" w:hAnsi="Georgia"/>
          <w:sz w:val="22"/>
          <w:szCs w:val="22"/>
          <w:lang w:val="en-IN"/>
        </w:rPr>
      </w:pPr>
    </w:p>
    <w:p w14:paraId="2068FBF0" w14:textId="6EBC3A58" w:rsidR="00D21086" w:rsidRPr="00AA4480" w:rsidRDefault="00D21086" w:rsidP="00D21086">
      <w:pPr>
        <w:spacing w:after="0"/>
        <w:ind w:left="117"/>
        <w:rPr>
          <w:rFonts w:ascii="Georgia" w:hAnsi="Georgia" w:cs="Times New Roman"/>
          <w:lang w:val="en-IN"/>
        </w:rPr>
      </w:pPr>
      <w:r w:rsidRPr="00EE44A2">
        <w:rPr>
          <w:rFonts w:ascii="Georgia" w:eastAsia="Times New Roman" w:hAnsi="Georgia" w:cs="Times New Roman"/>
          <w:b/>
          <w:bCs/>
          <w:lang w:val="en-IN"/>
        </w:rPr>
        <w:t xml:space="preserve">           </w:t>
      </w:r>
      <w:r w:rsidRPr="00AA4480">
        <w:rPr>
          <w:rFonts w:ascii="Georgia" w:eastAsia="Times New Roman" w:hAnsi="Georgia" w:cs="Times New Roman"/>
          <w:b/>
          <w:bCs/>
          <w:lang w:val="en-IN"/>
        </w:rPr>
        <w:t>Adhered to the Front-End Development Lifecycle:</w:t>
      </w:r>
    </w:p>
    <w:p w14:paraId="7695F8AE" w14:textId="77777777" w:rsidR="00D21086" w:rsidRPr="00AA4480" w:rsidRDefault="00D21086" w:rsidP="00D21086">
      <w:pPr>
        <w:numPr>
          <w:ilvl w:val="0"/>
          <w:numId w:val="29"/>
        </w:numPr>
        <w:spacing w:after="0"/>
        <w:rPr>
          <w:rFonts w:ascii="Georgia" w:hAnsi="Georgia" w:cs="Times New Roman"/>
          <w:lang w:val="en-IN"/>
        </w:rPr>
      </w:pPr>
      <w:r w:rsidRPr="00AA4480">
        <w:rPr>
          <w:rFonts w:ascii="Georgia" w:hAnsi="Georgia" w:cs="Times New Roman"/>
          <w:lang w:val="en-IN"/>
        </w:rPr>
        <w:t>Collaborated with stakeholders to gather requirements and translate them into actionable plans, ensuring alignment with project goals.</w:t>
      </w:r>
    </w:p>
    <w:p w14:paraId="72722AE3" w14:textId="77777777" w:rsidR="00D21086" w:rsidRPr="00AA4480" w:rsidRDefault="00D21086" w:rsidP="00D21086">
      <w:pPr>
        <w:numPr>
          <w:ilvl w:val="0"/>
          <w:numId w:val="29"/>
        </w:numPr>
        <w:spacing w:after="0"/>
        <w:rPr>
          <w:rFonts w:ascii="Georgia" w:hAnsi="Georgia" w:cs="Times New Roman"/>
          <w:lang w:val="en-IN"/>
        </w:rPr>
      </w:pPr>
      <w:r w:rsidRPr="00AA4480">
        <w:rPr>
          <w:rFonts w:ascii="Georgia" w:hAnsi="Georgia" w:cs="Times New Roman"/>
          <w:lang w:val="en-IN"/>
        </w:rPr>
        <w:t>Transformed high-level designs into detailed technical specifications, providing clear guidelines for development.</w:t>
      </w:r>
    </w:p>
    <w:p w14:paraId="20E43416" w14:textId="77777777" w:rsidR="00D21086" w:rsidRPr="00AA4480" w:rsidRDefault="00D21086" w:rsidP="00D21086">
      <w:pPr>
        <w:numPr>
          <w:ilvl w:val="0"/>
          <w:numId w:val="29"/>
        </w:numPr>
        <w:spacing w:after="0"/>
        <w:rPr>
          <w:rFonts w:ascii="Georgia" w:hAnsi="Georgia" w:cs="Times New Roman"/>
          <w:lang w:val="en-IN"/>
        </w:rPr>
      </w:pPr>
      <w:r w:rsidRPr="00AA4480">
        <w:rPr>
          <w:rFonts w:ascii="Georgia" w:hAnsi="Georgia" w:cs="Times New Roman"/>
          <w:lang w:val="en-IN"/>
        </w:rPr>
        <w:t>Developed, tested, and deployed applications using Continuous Integration (CI) methodologies, ensuring code quality and reliability.</w:t>
      </w:r>
    </w:p>
    <w:p w14:paraId="6DAEFFF0" w14:textId="77777777" w:rsidR="00D21086" w:rsidRPr="00EE44A2" w:rsidRDefault="00D21086" w:rsidP="00D21086">
      <w:pPr>
        <w:numPr>
          <w:ilvl w:val="0"/>
          <w:numId w:val="29"/>
        </w:numPr>
        <w:spacing w:after="0"/>
        <w:rPr>
          <w:rFonts w:ascii="Georgia" w:hAnsi="Georgia"/>
          <w:lang w:val="en-IN"/>
        </w:rPr>
      </w:pPr>
      <w:r w:rsidRPr="00AA4480">
        <w:rPr>
          <w:rFonts w:ascii="Georgia" w:hAnsi="Georgia" w:cs="Times New Roman"/>
          <w:lang w:val="en-IN"/>
        </w:rPr>
        <w:t>Implemented comprehensive testing procedures, including unit testing and end-to-end testing, to deliver resilient and flawless software solutions.</w:t>
      </w:r>
    </w:p>
    <w:p w14:paraId="259674BB" w14:textId="77777777" w:rsidR="00AD1392" w:rsidRPr="00EE44A2" w:rsidRDefault="00AD1392" w:rsidP="00AD1392">
      <w:pPr>
        <w:spacing w:after="0"/>
        <w:rPr>
          <w:rFonts w:ascii="Georgia" w:hAnsi="Georgia" w:cs="Times New Roman"/>
          <w:lang w:val="en-IN"/>
        </w:rPr>
      </w:pPr>
    </w:p>
    <w:p w14:paraId="2C6F99C7" w14:textId="77777777" w:rsidR="00AD1392" w:rsidRPr="00EE44A2" w:rsidRDefault="00AD1392" w:rsidP="00AD1392">
      <w:pPr>
        <w:spacing w:after="0"/>
        <w:rPr>
          <w:rFonts w:ascii="Georgia" w:hAnsi="Georgia"/>
          <w:lang w:val="en-IN"/>
        </w:rPr>
      </w:pPr>
    </w:p>
    <w:p w14:paraId="40629132" w14:textId="77777777" w:rsidR="00D21086" w:rsidRPr="00EE44A2" w:rsidRDefault="00D21086" w:rsidP="00D21086">
      <w:pPr>
        <w:pStyle w:val="ListParagraph"/>
        <w:rPr>
          <w:rFonts w:ascii="Georgia" w:hAnsi="Georgia"/>
          <w:lang w:val="en-IN"/>
        </w:rPr>
      </w:pPr>
    </w:p>
    <w:p w14:paraId="3E569FDC" w14:textId="6D276E02" w:rsidR="0075155B" w:rsidRPr="00EE44A2" w:rsidRDefault="0075155B" w:rsidP="0075155B">
      <w:pPr>
        <w:pStyle w:val="Heading2"/>
        <w:rPr>
          <w:rFonts w:ascii="Georgia" w:hAnsi="Georgia"/>
        </w:rPr>
      </w:pPr>
      <w:r w:rsidRPr="00EE44A2">
        <w:rPr>
          <w:rFonts w:ascii="Georgia" w:hAnsi="Georgia"/>
        </w:rPr>
        <w:t> </w:t>
      </w:r>
      <w:r w:rsidR="00D21086" w:rsidRPr="00EE44A2">
        <w:rPr>
          <w:rFonts w:ascii="Georgia" w:hAnsi="Georgia"/>
        </w:rPr>
        <w:t>project summary</w:t>
      </w:r>
    </w:p>
    <w:p w14:paraId="48EBC80E" w14:textId="4C31BF1E" w:rsidR="00D21086" w:rsidRPr="00EE44A2" w:rsidRDefault="00D21086" w:rsidP="00D21086">
      <w:pPr>
        <w:rPr>
          <w:rFonts w:ascii="Georgia" w:hAnsi="Georgia"/>
          <w:b/>
          <w:bCs/>
        </w:rPr>
      </w:pPr>
      <w:r w:rsidRPr="00EE44A2">
        <w:rPr>
          <w:rFonts w:ascii="Georgia" w:hAnsi="Georgia"/>
          <w:b/>
          <w:bCs/>
        </w:rPr>
        <w:t>Customer Dashboard Application</w:t>
      </w:r>
    </w:p>
    <w:p w14:paraId="6D2C34D7" w14:textId="4333E88D" w:rsidR="001978E3" w:rsidRPr="00EE44A2" w:rsidRDefault="001978E3" w:rsidP="001978E3">
      <w:pPr>
        <w:jc w:val="both"/>
        <w:rPr>
          <w:rFonts w:ascii="Georgia" w:hAnsi="Georgia"/>
        </w:rPr>
      </w:pPr>
      <w:r w:rsidRPr="00EE44A2">
        <w:rPr>
          <w:rFonts w:ascii="Georgia" w:hAnsi="Georgia"/>
        </w:rPr>
        <w:t xml:space="preserve">Designed and implemented a comprehensive Angular application aimed at managing, optimizing, and </w:t>
      </w:r>
      <w:r w:rsidRPr="00EE44A2">
        <w:rPr>
          <w:rFonts w:ascii="Georgia" w:hAnsi="Georgia"/>
        </w:rPr>
        <w:t xml:space="preserve">  </w:t>
      </w:r>
      <w:r w:rsidRPr="00EE44A2">
        <w:rPr>
          <w:rFonts w:ascii="Georgia" w:hAnsi="Georgia"/>
        </w:rPr>
        <w:t>handling customer data with a focus on user-friendly interface and robust backend integration.</w:t>
      </w:r>
    </w:p>
    <w:p w14:paraId="0D2E6941" w14:textId="247F0574" w:rsidR="00767E0A" w:rsidRPr="00767E0A" w:rsidRDefault="00767E0A" w:rsidP="00767E0A">
      <w:pPr>
        <w:pStyle w:val="ListParagraph"/>
        <w:numPr>
          <w:ilvl w:val="0"/>
          <w:numId w:val="31"/>
        </w:numPr>
        <w:jc w:val="both"/>
        <w:rPr>
          <w:rFonts w:ascii="Georgia" w:hAnsi="Georgia"/>
          <w:sz w:val="22"/>
          <w:szCs w:val="22"/>
          <w:lang w:val="en-IN"/>
        </w:rPr>
      </w:pPr>
      <w:r w:rsidRPr="00767E0A">
        <w:rPr>
          <w:rFonts w:ascii="Georgia" w:hAnsi="Georgia"/>
          <w:sz w:val="22"/>
          <w:szCs w:val="22"/>
          <w:lang w:val="en-IN"/>
        </w:rPr>
        <w:t xml:space="preserve"> Gathered and documented requirements in collaboration with the project lead.</w:t>
      </w:r>
    </w:p>
    <w:p w14:paraId="488898C9" w14:textId="15E9A995" w:rsidR="00767E0A" w:rsidRPr="00767E0A" w:rsidRDefault="00767E0A" w:rsidP="00767E0A">
      <w:pPr>
        <w:pStyle w:val="ListParagraph"/>
        <w:numPr>
          <w:ilvl w:val="0"/>
          <w:numId w:val="31"/>
        </w:numPr>
        <w:jc w:val="both"/>
        <w:rPr>
          <w:rFonts w:ascii="Georgia" w:hAnsi="Georgia"/>
          <w:sz w:val="22"/>
          <w:szCs w:val="22"/>
          <w:lang w:val="en-IN"/>
        </w:rPr>
      </w:pPr>
      <w:r w:rsidRPr="00767E0A">
        <w:rPr>
          <w:rFonts w:ascii="Georgia" w:hAnsi="Georgia"/>
          <w:sz w:val="22"/>
          <w:szCs w:val="22"/>
          <w:lang w:val="en-IN"/>
        </w:rPr>
        <w:t xml:space="preserve"> Developed application functionality through coding.</w:t>
      </w:r>
    </w:p>
    <w:p w14:paraId="3B5A3D5F" w14:textId="77A3A228" w:rsidR="00767E0A" w:rsidRPr="00767E0A" w:rsidRDefault="00767E0A" w:rsidP="00767E0A">
      <w:pPr>
        <w:pStyle w:val="ListParagraph"/>
        <w:numPr>
          <w:ilvl w:val="0"/>
          <w:numId w:val="31"/>
        </w:numPr>
        <w:jc w:val="both"/>
        <w:rPr>
          <w:rFonts w:ascii="Georgia" w:hAnsi="Georgia"/>
          <w:sz w:val="22"/>
          <w:szCs w:val="22"/>
          <w:lang w:val="en-IN"/>
        </w:rPr>
      </w:pPr>
      <w:r w:rsidRPr="00767E0A">
        <w:rPr>
          <w:rFonts w:ascii="Georgia" w:hAnsi="Georgia"/>
          <w:sz w:val="22"/>
          <w:szCs w:val="22"/>
          <w:lang w:val="en-IN"/>
        </w:rPr>
        <w:t xml:space="preserve"> Tested features to ensure functionality and performance.</w:t>
      </w:r>
    </w:p>
    <w:p w14:paraId="3FC7513E" w14:textId="3A97049F" w:rsidR="00767E0A" w:rsidRPr="00EE44A2" w:rsidRDefault="00767E0A" w:rsidP="00767E0A">
      <w:pPr>
        <w:pStyle w:val="ListParagraph"/>
        <w:numPr>
          <w:ilvl w:val="0"/>
          <w:numId w:val="31"/>
        </w:numPr>
        <w:jc w:val="both"/>
        <w:rPr>
          <w:rFonts w:ascii="Georgia" w:hAnsi="Georgia"/>
          <w:sz w:val="22"/>
          <w:szCs w:val="22"/>
        </w:rPr>
      </w:pPr>
      <w:r w:rsidRPr="00EE44A2">
        <w:rPr>
          <w:rFonts w:ascii="Georgia" w:hAnsi="Georgia"/>
          <w:sz w:val="22"/>
          <w:szCs w:val="22"/>
          <w:lang w:val="en-IN"/>
        </w:rPr>
        <w:t xml:space="preserve"> </w:t>
      </w:r>
      <w:r w:rsidRPr="00EE44A2">
        <w:rPr>
          <w:rFonts w:ascii="Georgia" w:hAnsi="Georgia"/>
          <w:sz w:val="22"/>
          <w:szCs w:val="22"/>
          <w:lang w:val="en-IN"/>
        </w:rPr>
        <w:t>Integrated application components for a cohesive system.</w:t>
      </w:r>
    </w:p>
    <w:p w14:paraId="1D61EB13" w14:textId="127B010A" w:rsidR="00767E0A" w:rsidRPr="00EE44A2" w:rsidRDefault="00767E0A" w:rsidP="001978E3">
      <w:pPr>
        <w:rPr>
          <w:rFonts w:ascii="Georgia" w:hAnsi="Georgia"/>
          <w:b/>
          <w:bCs/>
        </w:rPr>
      </w:pPr>
      <w:r w:rsidRPr="00EE44A2">
        <w:rPr>
          <w:rFonts w:ascii="Georgia" w:hAnsi="Georgia"/>
        </w:rPr>
        <w:t>Technologies: -</w:t>
      </w:r>
      <w:r w:rsidRPr="00EE44A2">
        <w:rPr>
          <w:rFonts w:ascii="Georgia" w:hAnsi="Georgia"/>
          <w:b/>
          <w:bCs/>
        </w:rPr>
        <w:t xml:space="preserve"> Angular, HTML, </w:t>
      </w:r>
      <w:proofErr w:type="gramStart"/>
      <w:r w:rsidRPr="00EE44A2">
        <w:rPr>
          <w:rFonts w:ascii="Georgia" w:hAnsi="Georgia"/>
          <w:b/>
          <w:bCs/>
        </w:rPr>
        <w:t>CSS ,</w:t>
      </w:r>
      <w:proofErr w:type="gramEnd"/>
      <w:r w:rsidRPr="00EE44A2">
        <w:rPr>
          <w:rFonts w:ascii="Georgia" w:hAnsi="Georgia"/>
          <w:b/>
          <w:bCs/>
        </w:rPr>
        <w:t xml:space="preserve"> JavaScript, TypeScript, RXJS</w:t>
      </w:r>
    </w:p>
    <w:p w14:paraId="5E934006" w14:textId="77777777" w:rsidR="00AD1392" w:rsidRPr="00EE44A2" w:rsidRDefault="00AD1392" w:rsidP="001978E3">
      <w:pPr>
        <w:rPr>
          <w:rFonts w:ascii="Georgia" w:hAnsi="Georgia"/>
          <w:b/>
          <w:bCs/>
        </w:rPr>
      </w:pPr>
    </w:p>
    <w:p w14:paraId="325B06A0" w14:textId="77777777" w:rsidR="00AD1392" w:rsidRDefault="00AD1392" w:rsidP="001978E3">
      <w:pPr>
        <w:rPr>
          <w:b/>
          <w:bCs/>
        </w:rPr>
      </w:pPr>
    </w:p>
    <w:p w14:paraId="2FCF6890" w14:textId="41E9BACF" w:rsidR="00767E0A" w:rsidRPr="00EE44A2" w:rsidRDefault="00767E0A" w:rsidP="001978E3">
      <w:pPr>
        <w:rPr>
          <w:rFonts w:ascii="Georgia" w:hAnsi="Georgia"/>
        </w:rPr>
      </w:pPr>
      <w:r w:rsidRPr="00EE44A2">
        <w:rPr>
          <w:rFonts w:ascii="Georgia" w:hAnsi="Georgia"/>
          <w:b/>
          <w:bCs/>
        </w:rPr>
        <w:t>AEM App development</w:t>
      </w:r>
    </w:p>
    <w:p w14:paraId="20A096C9" w14:textId="062C54E4" w:rsidR="00AD1392" w:rsidRPr="00EE44A2" w:rsidRDefault="00AD1392" w:rsidP="001978E3">
      <w:pPr>
        <w:rPr>
          <w:rFonts w:ascii="Georgia" w:hAnsi="Georgia"/>
        </w:rPr>
      </w:pPr>
      <w:r w:rsidRPr="00EE44A2">
        <w:rPr>
          <w:rFonts w:ascii="Georgia" w:hAnsi="Georgia"/>
        </w:rPr>
        <w:t>Led the design and implementation of custom components for an Adobe Experience Manager (AEM) application, enhancing functionality and user experience.</w:t>
      </w:r>
    </w:p>
    <w:p w14:paraId="3992765B" w14:textId="271FF0E8" w:rsidR="00AD1392" w:rsidRPr="00EE44A2" w:rsidRDefault="00AD1392" w:rsidP="00AD1392">
      <w:pPr>
        <w:pStyle w:val="ListParagraph"/>
        <w:numPr>
          <w:ilvl w:val="0"/>
          <w:numId w:val="32"/>
        </w:numPr>
        <w:rPr>
          <w:rFonts w:ascii="Georgia" w:hAnsi="Georgia"/>
          <w:sz w:val="22"/>
          <w:szCs w:val="22"/>
        </w:rPr>
      </w:pPr>
      <w:r w:rsidRPr="00EE44A2">
        <w:rPr>
          <w:rFonts w:ascii="Georgia" w:hAnsi="Georgia"/>
          <w:sz w:val="22"/>
          <w:szCs w:val="22"/>
        </w:rPr>
        <w:t xml:space="preserve">Designed custom AEM components using HTML and HTL </w:t>
      </w:r>
    </w:p>
    <w:p w14:paraId="68BC30F1" w14:textId="01060C4F" w:rsidR="00AD1392" w:rsidRPr="00EE44A2" w:rsidRDefault="00AD1392" w:rsidP="00AD1392">
      <w:pPr>
        <w:pStyle w:val="ListParagraph"/>
        <w:numPr>
          <w:ilvl w:val="0"/>
          <w:numId w:val="32"/>
        </w:numPr>
        <w:rPr>
          <w:rFonts w:ascii="Georgia" w:hAnsi="Georgia"/>
          <w:sz w:val="22"/>
          <w:szCs w:val="22"/>
        </w:rPr>
      </w:pPr>
      <w:r w:rsidRPr="00EE44A2">
        <w:rPr>
          <w:rFonts w:ascii="Georgia" w:hAnsi="Georgia"/>
          <w:sz w:val="22"/>
          <w:szCs w:val="22"/>
        </w:rPr>
        <w:t>Implemented client-side functionality with JavaScript, enabling interactive features and dynamic content updates within the AEM application.</w:t>
      </w:r>
    </w:p>
    <w:p w14:paraId="7F03FD52" w14:textId="6BAC8506" w:rsidR="00445342" w:rsidRPr="00EE44A2" w:rsidRDefault="00AD1392" w:rsidP="00445342">
      <w:pPr>
        <w:pStyle w:val="Heading1"/>
        <w:rPr>
          <w:rFonts w:ascii="Georgia" w:eastAsiaTheme="minorHAnsi" w:hAnsi="Georgia" w:cstheme="minorBidi"/>
          <w:color w:val="auto"/>
          <w:sz w:val="22"/>
          <w:szCs w:val="22"/>
        </w:rPr>
      </w:pPr>
      <w:sdt>
        <w:sdtPr>
          <w:rPr>
            <w:rFonts w:ascii="Georgia" w:hAnsi="Georgia"/>
          </w:rPr>
          <w:alias w:val="Skills &amp; Abilities:"/>
          <w:tag w:val="Skills &amp; Abilities:"/>
          <w:id w:val="1498917143"/>
          <w:placeholder>
            <w:docPart w:val="284DF23B9F2E473882474A901FEF64CF"/>
          </w:placeholder>
          <w:temporary/>
          <w:showingPlcHdr/>
          <w15:appearance w15:val="hidden"/>
        </w:sdtPr>
        <w:sdtContent>
          <w:r w:rsidRPr="00EE44A2">
            <w:rPr>
              <w:rFonts w:ascii="Georgia" w:hAnsi="Georgia"/>
            </w:rPr>
            <w:t>Skills &amp; Abilities</w:t>
          </w:r>
        </w:sdtContent>
      </w:sdt>
    </w:p>
    <w:p w14:paraId="16DB38BB" w14:textId="2878928D" w:rsidR="006270A9" w:rsidRPr="00EE44A2" w:rsidRDefault="00AD1392" w:rsidP="00AD1392">
      <w:pPr>
        <w:pStyle w:val="ListParagraph"/>
        <w:numPr>
          <w:ilvl w:val="0"/>
          <w:numId w:val="34"/>
        </w:numPr>
        <w:rPr>
          <w:rFonts w:ascii="Georgia" w:hAnsi="Georgia"/>
          <w:sz w:val="22"/>
          <w:szCs w:val="22"/>
        </w:rPr>
      </w:pPr>
      <w:r w:rsidRPr="00EE44A2">
        <w:rPr>
          <w:rFonts w:ascii="Georgia" w:hAnsi="Georgia"/>
          <w:sz w:val="22"/>
          <w:szCs w:val="22"/>
        </w:rPr>
        <w:t>Angular</w:t>
      </w:r>
    </w:p>
    <w:p w14:paraId="34D9E524" w14:textId="08526508" w:rsidR="00AD1392" w:rsidRPr="00EE44A2" w:rsidRDefault="00AD1392" w:rsidP="00AD1392">
      <w:pPr>
        <w:pStyle w:val="ListParagraph"/>
        <w:numPr>
          <w:ilvl w:val="0"/>
          <w:numId w:val="34"/>
        </w:numPr>
        <w:rPr>
          <w:rFonts w:ascii="Georgia" w:hAnsi="Georgia"/>
          <w:sz w:val="22"/>
          <w:szCs w:val="22"/>
        </w:rPr>
      </w:pPr>
      <w:r w:rsidRPr="00EE44A2">
        <w:rPr>
          <w:rFonts w:ascii="Georgia" w:hAnsi="Georgia"/>
          <w:sz w:val="22"/>
          <w:szCs w:val="22"/>
        </w:rPr>
        <w:t>JavaScript</w:t>
      </w:r>
    </w:p>
    <w:p w14:paraId="3909CB34" w14:textId="13FD87AF" w:rsidR="00AD1392" w:rsidRPr="00EE44A2" w:rsidRDefault="00A546B8" w:rsidP="00AD1392">
      <w:pPr>
        <w:pStyle w:val="ListParagraph"/>
        <w:numPr>
          <w:ilvl w:val="0"/>
          <w:numId w:val="34"/>
        </w:numPr>
        <w:rPr>
          <w:rFonts w:ascii="Georgia" w:hAnsi="Georgia"/>
          <w:sz w:val="22"/>
          <w:szCs w:val="22"/>
        </w:rPr>
      </w:pPr>
      <w:r w:rsidRPr="00EE44A2">
        <w:rPr>
          <w:rFonts w:ascii="Georgia" w:hAnsi="Georgia"/>
          <w:sz w:val="22"/>
          <w:szCs w:val="22"/>
        </w:rPr>
        <w:t>Typescript</w:t>
      </w:r>
    </w:p>
    <w:p w14:paraId="5E542539" w14:textId="15326F49" w:rsidR="00AD1392" w:rsidRPr="00EE44A2" w:rsidRDefault="00AD1392" w:rsidP="00AD1392">
      <w:pPr>
        <w:pStyle w:val="ListParagraph"/>
        <w:numPr>
          <w:ilvl w:val="0"/>
          <w:numId w:val="34"/>
        </w:numPr>
        <w:rPr>
          <w:rFonts w:ascii="Georgia" w:hAnsi="Georgia"/>
          <w:sz w:val="22"/>
          <w:szCs w:val="22"/>
        </w:rPr>
      </w:pPr>
      <w:r w:rsidRPr="00EE44A2">
        <w:rPr>
          <w:rFonts w:ascii="Georgia" w:hAnsi="Georgia"/>
          <w:sz w:val="22"/>
          <w:szCs w:val="22"/>
        </w:rPr>
        <w:t>HTML</w:t>
      </w:r>
    </w:p>
    <w:p w14:paraId="27F475E3" w14:textId="0DFC65BF" w:rsidR="00AD1392" w:rsidRPr="00EE44A2" w:rsidRDefault="00AD1392" w:rsidP="00AD1392">
      <w:pPr>
        <w:pStyle w:val="ListParagraph"/>
        <w:numPr>
          <w:ilvl w:val="0"/>
          <w:numId w:val="34"/>
        </w:numPr>
        <w:rPr>
          <w:rFonts w:ascii="Georgia" w:hAnsi="Georgia"/>
          <w:sz w:val="22"/>
          <w:szCs w:val="22"/>
        </w:rPr>
      </w:pPr>
      <w:r w:rsidRPr="00EE44A2">
        <w:rPr>
          <w:rFonts w:ascii="Georgia" w:hAnsi="Georgia"/>
          <w:sz w:val="22"/>
          <w:szCs w:val="22"/>
        </w:rPr>
        <w:t>CSS</w:t>
      </w:r>
    </w:p>
    <w:p w14:paraId="4A8BAAC3" w14:textId="71B551DE" w:rsidR="00AD1392" w:rsidRPr="00EE44A2" w:rsidRDefault="00AD1392" w:rsidP="00AD1392">
      <w:pPr>
        <w:pStyle w:val="ListParagraph"/>
        <w:numPr>
          <w:ilvl w:val="0"/>
          <w:numId w:val="34"/>
        </w:numPr>
        <w:rPr>
          <w:rFonts w:ascii="Georgia" w:hAnsi="Georgia"/>
          <w:sz w:val="22"/>
          <w:szCs w:val="22"/>
        </w:rPr>
      </w:pPr>
      <w:r w:rsidRPr="00EE44A2">
        <w:rPr>
          <w:rFonts w:ascii="Georgia" w:hAnsi="Georgia"/>
          <w:sz w:val="22"/>
          <w:szCs w:val="22"/>
        </w:rPr>
        <w:t>Bootstrap</w:t>
      </w:r>
    </w:p>
    <w:p w14:paraId="6B469510" w14:textId="49447A9D" w:rsidR="00AD1392" w:rsidRPr="00EE44A2" w:rsidRDefault="00AD1392" w:rsidP="00AD1392">
      <w:pPr>
        <w:pStyle w:val="ListParagraph"/>
        <w:numPr>
          <w:ilvl w:val="0"/>
          <w:numId w:val="34"/>
        </w:numPr>
        <w:rPr>
          <w:rFonts w:ascii="Georgia" w:hAnsi="Georgia"/>
          <w:sz w:val="22"/>
          <w:szCs w:val="22"/>
        </w:rPr>
      </w:pPr>
      <w:r w:rsidRPr="00EE44A2">
        <w:rPr>
          <w:rFonts w:ascii="Georgia" w:hAnsi="Georgia"/>
          <w:sz w:val="22"/>
          <w:szCs w:val="22"/>
        </w:rPr>
        <w:t>Visual Studio</w:t>
      </w:r>
    </w:p>
    <w:p w14:paraId="731C2E54" w14:textId="6A8510A7" w:rsidR="006270A9" w:rsidRPr="00EE44A2" w:rsidRDefault="00AD1392">
      <w:pPr>
        <w:pStyle w:val="Heading1"/>
        <w:rPr>
          <w:rFonts w:ascii="Georgia" w:hAnsi="Georgia"/>
        </w:rPr>
      </w:pPr>
      <w:r w:rsidRPr="00EE44A2">
        <w:rPr>
          <w:rFonts w:ascii="Georgia" w:hAnsi="Georgia"/>
        </w:rPr>
        <w:t>Education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:rsidRPr="00EE44A2" w14:paraId="27BFBE57" w14:textId="77777777" w:rsidTr="00545B7A">
        <w:tc>
          <w:tcPr>
            <w:tcW w:w="4963" w:type="dxa"/>
          </w:tcPr>
          <w:p w14:paraId="29C9F4E2" w14:textId="77777777" w:rsidR="00545B7A" w:rsidRPr="00EE44A2" w:rsidRDefault="00AD1392" w:rsidP="00EE44A2">
            <w:pPr>
              <w:pStyle w:val="ListBullet"/>
              <w:numPr>
                <w:ilvl w:val="0"/>
                <w:numId w:val="0"/>
              </w:numPr>
              <w:ind w:left="216"/>
              <w:rPr>
                <w:rFonts w:ascii="Georgia" w:hAnsi="Georgia"/>
                <w:b/>
                <w:bCs/>
              </w:rPr>
            </w:pPr>
            <w:r w:rsidRPr="00EE44A2">
              <w:rPr>
                <w:rFonts w:ascii="Georgia" w:hAnsi="Georgia"/>
                <w:b/>
                <w:bCs/>
              </w:rPr>
              <w:t>Ba</w:t>
            </w:r>
            <w:r w:rsidR="00EE44A2" w:rsidRPr="00EE44A2">
              <w:rPr>
                <w:rFonts w:ascii="Georgia" w:hAnsi="Georgia"/>
                <w:b/>
                <w:bCs/>
              </w:rPr>
              <w:t>chelor of Technology in Computer Science</w:t>
            </w:r>
          </w:p>
          <w:p w14:paraId="41EF88EB" w14:textId="76208DB5" w:rsidR="00EE44A2" w:rsidRPr="00EE44A2" w:rsidRDefault="00EE44A2" w:rsidP="00EE44A2">
            <w:pPr>
              <w:pStyle w:val="ListBullet"/>
              <w:numPr>
                <w:ilvl w:val="0"/>
                <w:numId w:val="0"/>
              </w:numPr>
              <w:ind w:left="216"/>
              <w:rPr>
                <w:rFonts w:ascii="Georgia" w:hAnsi="Georgia"/>
              </w:rPr>
            </w:pPr>
            <w:proofErr w:type="spellStart"/>
            <w:r w:rsidRPr="00EE44A2">
              <w:rPr>
                <w:rFonts w:ascii="Georgia" w:hAnsi="Georgia"/>
              </w:rPr>
              <w:t>Rajagiri</w:t>
            </w:r>
            <w:proofErr w:type="spellEnd"/>
            <w:r w:rsidRPr="00EE44A2">
              <w:rPr>
                <w:rFonts w:ascii="Georgia" w:hAnsi="Georgia"/>
              </w:rPr>
              <w:t xml:space="preserve"> School of Engineering and technology </w:t>
            </w:r>
          </w:p>
        </w:tc>
        <w:tc>
          <w:tcPr>
            <w:tcW w:w="4963" w:type="dxa"/>
          </w:tcPr>
          <w:p w14:paraId="048CC720" w14:textId="453A424D" w:rsidR="00545B7A" w:rsidRPr="00EE44A2" w:rsidRDefault="00545B7A" w:rsidP="00EE44A2">
            <w:pPr>
              <w:pStyle w:val="ListBullet"/>
              <w:numPr>
                <w:ilvl w:val="0"/>
                <w:numId w:val="0"/>
              </w:numPr>
              <w:rPr>
                <w:rFonts w:ascii="Georgia" w:hAnsi="Georgia"/>
              </w:rPr>
            </w:pPr>
          </w:p>
        </w:tc>
      </w:tr>
    </w:tbl>
    <w:p w14:paraId="4DD67C74" w14:textId="740370CD" w:rsidR="001B29CF" w:rsidRPr="00EE44A2" w:rsidRDefault="00EE44A2" w:rsidP="00E255D4">
      <w:pPr>
        <w:rPr>
          <w:rFonts w:ascii="Georgia" w:hAnsi="Georgia"/>
        </w:rPr>
      </w:pPr>
      <w:r w:rsidRPr="00EE44A2">
        <w:rPr>
          <w:rFonts w:ascii="Georgia" w:hAnsi="Georgia"/>
        </w:rPr>
        <w:t xml:space="preserve">     Kochi – Kerala</w:t>
      </w:r>
    </w:p>
    <w:p w14:paraId="4D46655E" w14:textId="77777777" w:rsidR="00EE44A2" w:rsidRPr="00EE44A2" w:rsidRDefault="00EE44A2" w:rsidP="00E255D4">
      <w:pPr>
        <w:rPr>
          <w:rFonts w:ascii="Georgia" w:hAnsi="Georgia"/>
        </w:rPr>
      </w:pPr>
    </w:p>
    <w:sectPr w:rsidR="00EE44A2" w:rsidRPr="00EE44A2" w:rsidSect="00EC3D9F">
      <w:footerReference w:type="default" r:id="rId11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4D704" w14:textId="77777777" w:rsidR="0008394B" w:rsidRDefault="0008394B">
      <w:pPr>
        <w:spacing w:after="0"/>
      </w:pPr>
      <w:r>
        <w:separator/>
      </w:r>
    </w:p>
  </w:endnote>
  <w:endnote w:type="continuationSeparator" w:id="0">
    <w:p w14:paraId="22C6DCE7" w14:textId="77777777" w:rsidR="0008394B" w:rsidRDefault="000839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77E4D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BD22C" w14:textId="77777777" w:rsidR="0008394B" w:rsidRDefault="0008394B">
      <w:pPr>
        <w:spacing w:after="0"/>
      </w:pPr>
      <w:r>
        <w:separator/>
      </w:r>
    </w:p>
  </w:footnote>
  <w:footnote w:type="continuationSeparator" w:id="0">
    <w:p w14:paraId="31B7243D" w14:textId="77777777" w:rsidR="0008394B" w:rsidRDefault="000839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9E46DF"/>
    <w:multiLevelType w:val="hybridMultilevel"/>
    <w:tmpl w:val="DB445484"/>
    <w:lvl w:ilvl="0" w:tplc="92148FE6">
      <w:start w:val="1"/>
      <w:numFmt w:val="decimal"/>
      <w:lvlText w:val="%1."/>
      <w:lvlJc w:val="left"/>
      <w:pPr>
        <w:ind w:left="55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265A8"/>
    <w:multiLevelType w:val="multilevel"/>
    <w:tmpl w:val="70AA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5E3737B4"/>
    <w:multiLevelType w:val="hybridMultilevel"/>
    <w:tmpl w:val="34FE3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1E06853"/>
    <w:multiLevelType w:val="hybridMultilevel"/>
    <w:tmpl w:val="F8A6C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64893"/>
    <w:multiLevelType w:val="hybridMultilevel"/>
    <w:tmpl w:val="E7C87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46FAA"/>
    <w:multiLevelType w:val="hybridMultilevel"/>
    <w:tmpl w:val="4C606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20D1F"/>
    <w:multiLevelType w:val="hybridMultilevel"/>
    <w:tmpl w:val="0CD0F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207464">
    <w:abstractNumId w:val="9"/>
  </w:num>
  <w:num w:numId="2" w16cid:durableId="735977737">
    <w:abstractNumId w:val="9"/>
    <w:lvlOverride w:ilvl="0">
      <w:startOverride w:val="1"/>
    </w:lvlOverride>
  </w:num>
  <w:num w:numId="3" w16cid:durableId="1586306046">
    <w:abstractNumId w:val="9"/>
    <w:lvlOverride w:ilvl="0">
      <w:startOverride w:val="1"/>
    </w:lvlOverride>
  </w:num>
  <w:num w:numId="4" w16cid:durableId="1329942555">
    <w:abstractNumId w:val="9"/>
    <w:lvlOverride w:ilvl="0">
      <w:startOverride w:val="1"/>
    </w:lvlOverride>
  </w:num>
  <w:num w:numId="5" w16cid:durableId="466045433">
    <w:abstractNumId w:val="8"/>
  </w:num>
  <w:num w:numId="6" w16cid:durableId="1500579165">
    <w:abstractNumId w:val="7"/>
  </w:num>
  <w:num w:numId="7" w16cid:durableId="502280282">
    <w:abstractNumId w:val="6"/>
  </w:num>
  <w:num w:numId="8" w16cid:durableId="1590849200">
    <w:abstractNumId w:val="5"/>
  </w:num>
  <w:num w:numId="9" w16cid:durableId="1728185899">
    <w:abstractNumId w:val="4"/>
  </w:num>
  <w:num w:numId="10" w16cid:durableId="1286040829">
    <w:abstractNumId w:val="3"/>
  </w:num>
  <w:num w:numId="11" w16cid:durableId="1311472850">
    <w:abstractNumId w:val="2"/>
  </w:num>
  <w:num w:numId="12" w16cid:durableId="655650183">
    <w:abstractNumId w:val="1"/>
  </w:num>
  <w:num w:numId="13" w16cid:durableId="187719902">
    <w:abstractNumId w:val="0"/>
  </w:num>
  <w:num w:numId="14" w16cid:durableId="1783303942">
    <w:abstractNumId w:val="16"/>
  </w:num>
  <w:num w:numId="15" w16cid:durableId="738595224">
    <w:abstractNumId w:val="20"/>
  </w:num>
  <w:num w:numId="16" w16cid:durableId="786192159">
    <w:abstractNumId w:val="14"/>
  </w:num>
  <w:num w:numId="17" w16cid:durableId="2057508896">
    <w:abstractNumId w:val="18"/>
  </w:num>
  <w:num w:numId="18" w16cid:durableId="916668993">
    <w:abstractNumId w:val="11"/>
  </w:num>
  <w:num w:numId="19" w16cid:durableId="1210191295">
    <w:abstractNumId w:val="26"/>
  </w:num>
  <w:num w:numId="20" w16cid:durableId="1352144393">
    <w:abstractNumId w:val="21"/>
  </w:num>
  <w:num w:numId="21" w16cid:durableId="1644120052">
    <w:abstractNumId w:val="12"/>
  </w:num>
  <w:num w:numId="22" w16cid:durableId="436024401">
    <w:abstractNumId w:val="17"/>
  </w:num>
  <w:num w:numId="23" w16cid:durableId="1843541977">
    <w:abstractNumId w:val="25"/>
  </w:num>
  <w:num w:numId="24" w16cid:durableId="1794442732">
    <w:abstractNumId w:val="13"/>
  </w:num>
  <w:num w:numId="25" w16cid:durableId="2141724412">
    <w:abstractNumId w:val="15"/>
  </w:num>
  <w:num w:numId="26" w16cid:durableId="960501216">
    <w:abstractNumId w:val="23"/>
  </w:num>
  <w:num w:numId="27" w16cid:durableId="1567840830">
    <w:abstractNumId w:val="22"/>
  </w:num>
  <w:num w:numId="28" w16cid:durableId="1558125731">
    <w:abstractNumId w:val="24"/>
  </w:num>
  <w:num w:numId="29" w16cid:durableId="10496315">
    <w:abstractNumId w:val="19"/>
  </w:num>
  <w:num w:numId="30" w16cid:durableId="798719062">
    <w:abstractNumId w:val="10"/>
  </w:num>
  <w:num w:numId="31" w16cid:durableId="1886671400">
    <w:abstractNumId w:val="30"/>
  </w:num>
  <w:num w:numId="32" w16cid:durableId="1018311182">
    <w:abstractNumId w:val="29"/>
  </w:num>
  <w:num w:numId="33" w16cid:durableId="1840004409">
    <w:abstractNumId w:val="28"/>
  </w:num>
  <w:num w:numId="34" w16cid:durableId="178935048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86"/>
    <w:rsid w:val="0001582B"/>
    <w:rsid w:val="0007149E"/>
    <w:rsid w:val="00082E6D"/>
    <w:rsid w:val="0008394B"/>
    <w:rsid w:val="000A4F59"/>
    <w:rsid w:val="000F6F53"/>
    <w:rsid w:val="00137193"/>
    <w:rsid w:val="00141A4C"/>
    <w:rsid w:val="001978E3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544927"/>
    <w:rsid w:val="00545B7A"/>
    <w:rsid w:val="00557E35"/>
    <w:rsid w:val="00584EB7"/>
    <w:rsid w:val="005C4F47"/>
    <w:rsid w:val="00617B26"/>
    <w:rsid w:val="006270A9"/>
    <w:rsid w:val="00637DF3"/>
    <w:rsid w:val="00675956"/>
    <w:rsid w:val="00676587"/>
    <w:rsid w:val="00681034"/>
    <w:rsid w:val="006A3364"/>
    <w:rsid w:val="006F7A9E"/>
    <w:rsid w:val="00705944"/>
    <w:rsid w:val="00706247"/>
    <w:rsid w:val="00741202"/>
    <w:rsid w:val="0075155B"/>
    <w:rsid w:val="00767E0A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546B8"/>
    <w:rsid w:val="00A931C4"/>
    <w:rsid w:val="00AB64A1"/>
    <w:rsid w:val="00AD1392"/>
    <w:rsid w:val="00B65212"/>
    <w:rsid w:val="00B9624E"/>
    <w:rsid w:val="00BD688F"/>
    <w:rsid w:val="00BD768D"/>
    <w:rsid w:val="00C61F8E"/>
    <w:rsid w:val="00D21086"/>
    <w:rsid w:val="00D3698A"/>
    <w:rsid w:val="00D66BAB"/>
    <w:rsid w:val="00D7548E"/>
    <w:rsid w:val="00DA614C"/>
    <w:rsid w:val="00DC36F0"/>
    <w:rsid w:val="00E255D4"/>
    <w:rsid w:val="00E63BB6"/>
    <w:rsid w:val="00E83E4B"/>
    <w:rsid w:val="00EC3D9F"/>
    <w:rsid w:val="00ED2268"/>
    <w:rsid w:val="00EE42A8"/>
    <w:rsid w:val="00EE44A2"/>
    <w:rsid w:val="00F31B40"/>
    <w:rsid w:val="00F52D1C"/>
    <w:rsid w:val="00F86AA5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EC7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qFormat/>
    <w:rsid w:val="00D21086"/>
    <w:pPr>
      <w:spacing w:after="0"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8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hvv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E87716FD214792BC1A4F10922EF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84DD7-02A2-4FAF-8057-82D679EE31F1}"/>
      </w:docPartPr>
      <w:docPartBody>
        <w:p w:rsidR="00000000" w:rsidRDefault="00000000">
          <w:pPr>
            <w:pStyle w:val="12E87716FD214792BC1A4F10922EF99F"/>
          </w:pPr>
          <w:r>
            <w:t>Profile</w:t>
          </w:r>
        </w:p>
      </w:docPartBody>
    </w:docPart>
    <w:docPart>
      <w:docPartPr>
        <w:name w:val="11BD361598CE4A80AC88FCD983B13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7E0B5-9028-4CB1-BBAC-271131AF101B}"/>
      </w:docPartPr>
      <w:docPartBody>
        <w:p w:rsidR="00000000" w:rsidRDefault="00000000">
          <w:pPr>
            <w:pStyle w:val="11BD361598CE4A80AC88FCD983B13CD5"/>
          </w:pPr>
          <w:r>
            <w:t>Experience</w:t>
          </w:r>
        </w:p>
      </w:docPartBody>
    </w:docPart>
    <w:docPart>
      <w:docPartPr>
        <w:name w:val="284DF23B9F2E473882474A901FEF6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E3273-9F70-4B2A-9D95-404662CF9C57}"/>
      </w:docPartPr>
      <w:docPartBody>
        <w:p w:rsidR="00000000" w:rsidRDefault="00E11078" w:rsidP="00E11078">
          <w:pPr>
            <w:pStyle w:val="284DF23B9F2E473882474A901FEF64CF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49752968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78"/>
    <w:rsid w:val="00B65212"/>
    <w:rsid w:val="00E11078"/>
    <w:rsid w:val="00E1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A04D42F65B4F3DB4EE66A850EC7A40">
    <w:name w:val="2AA04D42F65B4F3DB4EE66A850EC7A40"/>
  </w:style>
  <w:style w:type="paragraph" w:customStyle="1" w:styleId="45B3F59EBDAC4846901C41CD13036522">
    <w:name w:val="45B3F59EBDAC4846901C41CD13036522"/>
  </w:style>
  <w:style w:type="paragraph" w:customStyle="1" w:styleId="A7361CB50D3C400AA1C852ECE9C36FD7">
    <w:name w:val="A7361CB50D3C400AA1C852ECE9C36FD7"/>
  </w:style>
  <w:style w:type="paragraph" w:customStyle="1" w:styleId="20618DF45A6A45978A3C6D230F41BC78">
    <w:name w:val="20618DF45A6A45978A3C6D230F41BC78"/>
  </w:style>
  <w:style w:type="paragraph" w:customStyle="1" w:styleId="3D55CBF8061148329A75AE8717B7A9F0">
    <w:name w:val="3D55CBF8061148329A75AE8717B7A9F0"/>
  </w:style>
  <w:style w:type="paragraph" w:customStyle="1" w:styleId="12E87716FD214792BC1A4F10922EF99F">
    <w:name w:val="12E87716FD214792BC1A4F10922EF99F"/>
  </w:style>
  <w:style w:type="paragraph" w:customStyle="1" w:styleId="D62474C28F40455E9A3808C565DCB892">
    <w:name w:val="D62474C28F40455E9A3808C565DCB892"/>
  </w:style>
  <w:style w:type="paragraph" w:customStyle="1" w:styleId="11BD361598CE4A80AC88FCD983B13CD5">
    <w:name w:val="11BD361598CE4A80AC88FCD983B13CD5"/>
  </w:style>
  <w:style w:type="paragraph" w:customStyle="1" w:styleId="E019665BCC9549099CCC34DB527FACA2">
    <w:name w:val="E019665BCC9549099CCC34DB527FACA2"/>
  </w:style>
  <w:style w:type="paragraph" w:customStyle="1" w:styleId="81C38A94DA4C44679504BC9A8C534B89">
    <w:name w:val="81C38A94DA4C44679504BC9A8C534B89"/>
  </w:style>
  <w:style w:type="paragraph" w:customStyle="1" w:styleId="1FD83E98E6CD4F04A70C211795FB8549">
    <w:name w:val="1FD83E98E6CD4F04A70C211795FB8549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val="en-US" w:eastAsia="ja-JP"/>
      <w14:ligatures w14:val="none"/>
    </w:rPr>
  </w:style>
  <w:style w:type="paragraph" w:customStyle="1" w:styleId="4957BADB58D743178F237D81A150CED1">
    <w:name w:val="4957BADB58D743178F237D81A150CED1"/>
  </w:style>
  <w:style w:type="paragraph" w:customStyle="1" w:styleId="5E12A2F9E3BD49AEB762AB03A56E0DFD">
    <w:name w:val="5E12A2F9E3BD49AEB762AB03A56E0DFD"/>
  </w:style>
  <w:style w:type="paragraph" w:customStyle="1" w:styleId="FC1EB6C70ABA4B93AFD28DE917F5B398">
    <w:name w:val="FC1EB6C70ABA4B93AFD28DE917F5B398"/>
  </w:style>
  <w:style w:type="paragraph" w:customStyle="1" w:styleId="2ED756B28D4D466EBA90567EC8D4D603">
    <w:name w:val="2ED756B28D4D466EBA90567EC8D4D603"/>
  </w:style>
  <w:style w:type="paragraph" w:customStyle="1" w:styleId="2E06B4EE21BD4A7584A6C93AC759A540">
    <w:name w:val="2E06B4EE21BD4A7584A6C93AC759A540"/>
  </w:style>
  <w:style w:type="paragraph" w:customStyle="1" w:styleId="3BBBF058D40D4AD6A0486A4E7EBAB6E9">
    <w:name w:val="3BBBF058D40D4AD6A0486A4E7EBAB6E9"/>
  </w:style>
  <w:style w:type="paragraph" w:customStyle="1" w:styleId="1EEA17175D58498591392F09361A7ADB">
    <w:name w:val="1EEA17175D58498591392F09361A7ADB"/>
  </w:style>
  <w:style w:type="paragraph" w:customStyle="1" w:styleId="74741554ADE1433A8B9BD0306E3E100E">
    <w:name w:val="74741554ADE1433A8B9BD0306E3E100E"/>
  </w:style>
  <w:style w:type="paragraph" w:customStyle="1" w:styleId="F0CADA0E28294EC784FB04ED3A61DC18">
    <w:name w:val="F0CADA0E28294EC784FB04ED3A61DC18"/>
  </w:style>
  <w:style w:type="paragraph" w:customStyle="1" w:styleId="00ACA5D2771A450B93E53C5813914E9F">
    <w:name w:val="00ACA5D2771A450B93E53C5813914E9F"/>
  </w:style>
  <w:style w:type="paragraph" w:customStyle="1" w:styleId="BD885473DDFE4B34B3AD91904817FB48">
    <w:name w:val="BD885473DDFE4B34B3AD91904817FB48"/>
  </w:style>
  <w:style w:type="paragraph" w:customStyle="1" w:styleId="53D97FF3B3C844DCAAF76F517EF28950">
    <w:name w:val="53D97FF3B3C844DCAAF76F517EF28950"/>
  </w:style>
  <w:style w:type="paragraph" w:customStyle="1" w:styleId="016F39BF439A4ECAB9E62BD9F773633E">
    <w:name w:val="016F39BF439A4ECAB9E62BD9F773633E"/>
  </w:style>
  <w:style w:type="paragraph" w:customStyle="1" w:styleId="BB4419B9497C4AB082620C5224150882">
    <w:name w:val="BB4419B9497C4AB082620C5224150882"/>
  </w:style>
  <w:style w:type="paragraph" w:customStyle="1" w:styleId="1AC900B0DBAB4A708448510ADCCA0C38">
    <w:name w:val="1AC900B0DBAB4A708448510ADCCA0C38"/>
  </w:style>
  <w:style w:type="paragraph" w:customStyle="1" w:styleId="B1C68295827548D492C7291512058083">
    <w:name w:val="B1C68295827548D492C7291512058083"/>
  </w:style>
  <w:style w:type="paragraph" w:customStyle="1" w:styleId="7EB1F503E9A44017801A208792440BB5">
    <w:name w:val="7EB1F503E9A44017801A208792440BB5"/>
  </w:style>
  <w:style w:type="paragraph" w:customStyle="1" w:styleId="284DF23B9F2E473882474A901FEF64CF">
    <w:name w:val="284DF23B9F2E473882474A901FEF64CF"/>
    <w:rsid w:val="00E11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2024-08-01T06:32:00Z</dcterms:created>
  <dcterms:modified xsi:type="dcterms:W3CDTF">2024-08-01T17:25:00Z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